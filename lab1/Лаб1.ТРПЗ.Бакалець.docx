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F212A" w14:textId="77777777" w:rsidR="00C45566" w:rsidRDefault="00C45566" w:rsidP="00C45566">
      <w:pPr>
        <w:pStyle w:val="Standard"/>
        <w:spacing w:line="264" w:lineRule="auto"/>
        <w:jc w:val="center"/>
      </w:pPr>
      <w:r>
        <w:rPr>
          <w:noProof/>
          <w:lang w:eastAsia="en-US" w:bidi="ar-SA"/>
        </w:rPr>
        <w:drawing>
          <wp:inline distT="0" distB="0" distL="0" distR="0" wp14:anchorId="0F335734" wp14:editId="3FA52B46">
            <wp:extent cx="3877920" cy="490680"/>
            <wp:effectExtent l="0" t="0" r="8280" b="4620"/>
            <wp:docPr id="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0" cy="49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4826E4" w14:textId="77777777" w:rsidR="00C45566" w:rsidRPr="00020423" w:rsidRDefault="00C45566" w:rsidP="00C45566">
      <w:pPr>
        <w:pStyle w:val="a6"/>
      </w:pPr>
      <w:r w:rsidRPr="00020423">
        <w:t>Міністерство освіти і науки України</w:t>
      </w:r>
    </w:p>
    <w:p w14:paraId="4B08E27A" w14:textId="77777777" w:rsidR="00C45566" w:rsidRPr="00020423" w:rsidRDefault="00C45566" w:rsidP="00C45566">
      <w:pPr>
        <w:pStyle w:val="a6"/>
      </w:pPr>
      <w:r w:rsidRPr="00020423">
        <w:t>Національний технічний університет України</w:t>
      </w:r>
    </w:p>
    <w:p w14:paraId="2EE54082" w14:textId="77777777" w:rsidR="00C45566" w:rsidRPr="00020423" w:rsidRDefault="00C45566" w:rsidP="00C45566">
      <w:pPr>
        <w:pStyle w:val="a6"/>
      </w:pPr>
      <w:r w:rsidRPr="00020423">
        <w:t>“Київський політехнічний інститут імені Ігоря Сікорського”</w:t>
      </w:r>
    </w:p>
    <w:p w14:paraId="2BE87B11" w14:textId="77777777" w:rsidR="00C45566" w:rsidRPr="00020423" w:rsidRDefault="00C45566" w:rsidP="00C45566">
      <w:pPr>
        <w:pStyle w:val="a6"/>
      </w:pPr>
      <w:r w:rsidRPr="00020423">
        <w:t>Факультет інформатики та обчислювальної техніки</w:t>
      </w:r>
    </w:p>
    <w:p w14:paraId="10C60BBA" w14:textId="2B624ABF" w:rsidR="00C45566" w:rsidRPr="00020423" w:rsidRDefault="00C45566" w:rsidP="00C45566">
      <w:pPr>
        <w:pStyle w:val="a6"/>
      </w:pPr>
      <w:r w:rsidRPr="00020423">
        <w:t xml:space="preserve">Кафедра </w:t>
      </w:r>
      <w:r w:rsidR="00216F11">
        <w:t>і</w:t>
      </w:r>
      <w:r w:rsidR="00216F11" w:rsidRPr="00216F11">
        <w:t>нформаційні систем та технологі</w:t>
      </w:r>
      <w:r w:rsidR="00216F11">
        <w:t>й</w:t>
      </w:r>
    </w:p>
    <w:p w14:paraId="18BC9C2A" w14:textId="77777777" w:rsidR="00C45566" w:rsidRDefault="00C45566" w:rsidP="00C45566">
      <w:pPr>
        <w:pStyle w:val="a0"/>
      </w:pPr>
    </w:p>
    <w:p w14:paraId="16BFB693" w14:textId="77777777" w:rsidR="00C45566" w:rsidRDefault="00C45566" w:rsidP="00C45566">
      <w:pPr>
        <w:pStyle w:val="a0"/>
      </w:pPr>
    </w:p>
    <w:p w14:paraId="53CBEB89" w14:textId="77777777" w:rsidR="00C45566" w:rsidRDefault="00C45566" w:rsidP="00C45566">
      <w:pPr>
        <w:pStyle w:val="a0"/>
      </w:pPr>
    </w:p>
    <w:p w14:paraId="5117C135" w14:textId="77777777" w:rsidR="00C45566" w:rsidRDefault="00C45566" w:rsidP="00C45566">
      <w:pPr>
        <w:pStyle w:val="a0"/>
      </w:pPr>
    </w:p>
    <w:p w14:paraId="1D5598B8" w14:textId="77777777" w:rsidR="00C45566" w:rsidRDefault="00C45566" w:rsidP="00C45566">
      <w:pPr>
        <w:pStyle w:val="a0"/>
        <w:ind w:firstLine="0"/>
      </w:pPr>
    </w:p>
    <w:p w14:paraId="77D08596" w14:textId="77777777" w:rsidR="00C45566" w:rsidRDefault="00C45566" w:rsidP="00C45566">
      <w:pPr>
        <w:pStyle w:val="a0"/>
      </w:pPr>
    </w:p>
    <w:p w14:paraId="15A1B4EB" w14:textId="77777777" w:rsidR="00C45566" w:rsidRDefault="00C45566" w:rsidP="00C45566">
      <w:pPr>
        <w:pStyle w:val="a0"/>
      </w:pPr>
    </w:p>
    <w:p w14:paraId="77A664B9" w14:textId="77777777" w:rsidR="00C45566" w:rsidRDefault="00C45566" w:rsidP="00C45566">
      <w:pPr>
        <w:pStyle w:val="a0"/>
      </w:pPr>
    </w:p>
    <w:p w14:paraId="457306BE" w14:textId="77777777" w:rsidR="00C45566" w:rsidRDefault="00C45566" w:rsidP="00C45566">
      <w:pPr>
        <w:pStyle w:val="a0"/>
      </w:pPr>
    </w:p>
    <w:p w14:paraId="68D67279" w14:textId="60D8CA9C" w:rsidR="00C45566" w:rsidRPr="00992276" w:rsidRDefault="00C45566" w:rsidP="00C45566">
      <w:pPr>
        <w:pStyle w:val="1"/>
        <w:rPr>
          <w:lang w:val="ru-RU"/>
        </w:rPr>
      </w:pPr>
      <w:r>
        <w:t>Лабораторна робота №</w:t>
      </w:r>
      <w:r w:rsidR="00992276" w:rsidRPr="00992276">
        <w:rPr>
          <w:color w:val="FF0000"/>
          <w:lang w:val="ru-RU"/>
        </w:rPr>
        <w:t>1</w:t>
      </w:r>
    </w:p>
    <w:p w14:paraId="05F288CB" w14:textId="1FBA3672" w:rsidR="00C45566" w:rsidRDefault="00C45566" w:rsidP="00C45566">
      <w:pPr>
        <w:pStyle w:val="a6"/>
      </w:pPr>
      <w:r>
        <w:t>із дисципліни «</w:t>
      </w:r>
      <w:r w:rsidR="00992276">
        <w:rPr>
          <w:i/>
          <w:iCs/>
          <w:color w:val="FF0000"/>
          <w:lang w:val="ru-RU"/>
        </w:rPr>
        <w:t>ТРПЗ</w:t>
      </w:r>
      <w:r>
        <w:t>»</w:t>
      </w:r>
    </w:p>
    <w:p w14:paraId="44767863" w14:textId="78C2E3F2" w:rsidR="00C45566" w:rsidRPr="00692476" w:rsidRDefault="00C45566" w:rsidP="00C45566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992276" w:rsidRPr="00992276">
        <w:rPr>
          <w:rFonts w:ascii="Times New Roman,Italic" w:hAnsi="Times New Roman,Italic" w:cs="Times New Roman"/>
          <w:bCs/>
          <w:color w:val="FF0000"/>
          <w:sz w:val="28"/>
          <w:szCs w:val="28"/>
          <w:lang w:val="uk-UA"/>
        </w:rPr>
        <w:t xml:space="preserve">Системи контролю версій. </w:t>
      </w:r>
      <w:proofErr w:type="spellStart"/>
      <w:r w:rsidR="00992276" w:rsidRPr="00992276">
        <w:rPr>
          <w:rFonts w:ascii="Times New Roman,Italic" w:hAnsi="Times New Roman,Italic" w:cs="Times New Roman"/>
          <w:bCs/>
          <w:color w:val="FF0000"/>
          <w:sz w:val="28"/>
          <w:szCs w:val="28"/>
          <w:lang w:val="uk-UA"/>
        </w:rPr>
        <w:t>Git</w:t>
      </w:r>
      <w:proofErr w:type="spellEnd"/>
      <w:r w:rsidR="00992276" w:rsidRPr="00992276">
        <w:rPr>
          <w:rFonts w:ascii="Times New Roman,Italic" w:hAnsi="Times New Roman,Italic" w:cs="Times New Roman"/>
          <w:b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FF540FD" w14:textId="77777777" w:rsidR="00C45566" w:rsidRDefault="00C45566" w:rsidP="00C45566">
      <w:pPr>
        <w:rPr>
          <w:lang w:eastAsia="zh-CN" w:bidi="hi-IN"/>
        </w:rPr>
      </w:pPr>
    </w:p>
    <w:p w14:paraId="4ECAE747" w14:textId="77777777" w:rsidR="00C45566" w:rsidRDefault="00C45566" w:rsidP="00C45566">
      <w:pPr>
        <w:rPr>
          <w:lang w:eastAsia="zh-CN" w:bidi="hi-IN"/>
        </w:rPr>
        <w:sectPr w:rsidR="00C45566" w:rsidSect="0059085D"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59175F91" w14:textId="77777777" w:rsidR="00C45566" w:rsidRDefault="00C45566" w:rsidP="00C45566">
      <w:pPr>
        <w:rPr>
          <w:lang w:eastAsia="zh-CN" w:bidi="hi-IN"/>
        </w:rPr>
      </w:pPr>
    </w:p>
    <w:p w14:paraId="70BA102B" w14:textId="77777777" w:rsidR="00C45566" w:rsidRDefault="00C45566" w:rsidP="00C45566">
      <w:pPr>
        <w:rPr>
          <w:lang w:eastAsia="zh-CN" w:bidi="hi-IN"/>
        </w:rPr>
      </w:pPr>
    </w:p>
    <w:p w14:paraId="2D0B414D" w14:textId="77777777" w:rsidR="00C45566" w:rsidRPr="00992276" w:rsidRDefault="00C45566" w:rsidP="00C45566">
      <w:pPr>
        <w:pStyle w:val="a0"/>
        <w:rPr>
          <w:lang w:val="en-US"/>
        </w:rPr>
      </w:pPr>
    </w:p>
    <w:p w14:paraId="23D4EE3B" w14:textId="77777777" w:rsidR="00C45566" w:rsidRPr="00CD1B05" w:rsidRDefault="00C45566" w:rsidP="00C45566">
      <w:pPr>
        <w:pStyle w:val="a0"/>
      </w:pPr>
    </w:p>
    <w:p w14:paraId="3AC41D4F" w14:textId="77777777" w:rsidR="00C45566" w:rsidRPr="00CD1B05" w:rsidRDefault="00C45566" w:rsidP="00C45566">
      <w:pPr>
        <w:pStyle w:val="a0"/>
      </w:pPr>
    </w:p>
    <w:p w14:paraId="10A52B4E" w14:textId="77777777" w:rsidR="00C45566" w:rsidRPr="00CD1B05" w:rsidRDefault="00C45566" w:rsidP="00C45566">
      <w:pPr>
        <w:pStyle w:val="a0"/>
      </w:pPr>
    </w:p>
    <w:p w14:paraId="2B7B0D61" w14:textId="77777777" w:rsidR="00C45566" w:rsidRDefault="00C45566" w:rsidP="00C45566">
      <w:pPr>
        <w:pStyle w:val="a0"/>
      </w:pPr>
    </w:p>
    <w:p w14:paraId="3075A4C5" w14:textId="77777777" w:rsidR="00C45566" w:rsidRDefault="00C45566" w:rsidP="00C45566">
      <w:pPr>
        <w:pStyle w:val="a0"/>
      </w:pPr>
    </w:p>
    <w:p w14:paraId="2C3EF64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0679E98B" w14:textId="77777777" w:rsidR="00C45566" w:rsidRPr="00C45566" w:rsidRDefault="00C45566" w:rsidP="00C45566">
      <w:pPr>
        <w:pStyle w:val="a0"/>
        <w:spacing w:after="0" w:line="240" w:lineRule="auto"/>
        <w:ind w:firstLine="0"/>
        <w:rPr>
          <w:sz w:val="28"/>
          <w:szCs w:val="28"/>
        </w:rPr>
        <w:sectPr w:rsidR="00C45566" w:rsidRPr="00C45566" w:rsidSect="0059085D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14:paraId="0E012961" w14:textId="77777777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Виконав:</w:t>
      </w:r>
    </w:p>
    <w:p w14:paraId="5D9D2456" w14:textId="5977C4C4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Студент групи ІА-</w:t>
      </w:r>
      <w:r w:rsidR="007276E7">
        <w:rPr>
          <w:sz w:val="28"/>
          <w:szCs w:val="28"/>
        </w:rPr>
        <w:t>24</w:t>
      </w:r>
    </w:p>
    <w:p w14:paraId="7087D6A0" w14:textId="2CDFFEEB" w:rsidR="00C45566" w:rsidRPr="00113752" w:rsidRDefault="00113752" w:rsidP="007276E7">
      <w:pPr>
        <w:pStyle w:val="a0"/>
        <w:spacing w:after="0" w:line="240" w:lineRule="auto"/>
        <w:ind w:left="426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Бакалець А.І.</w:t>
      </w:r>
    </w:p>
    <w:p w14:paraId="26419ABC" w14:textId="79803558" w:rsidR="00C45566" w:rsidRPr="00C45566" w:rsidRDefault="00C45566" w:rsidP="007276E7">
      <w:pPr>
        <w:pStyle w:val="a0"/>
        <w:spacing w:after="0" w:line="240" w:lineRule="auto"/>
        <w:ind w:left="426" w:firstLine="0"/>
        <w:rPr>
          <w:sz w:val="28"/>
          <w:szCs w:val="28"/>
        </w:rPr>
      </w:pPr>
      <w:r w:rsidRPr="00C45566">
        <w:rPr>
          <w:sz w:val="28"/>
          <w:szCs w:val="28"/>
        </w:rPr>
        <w:t>Перевіри</w:t>
      </w:r>
      <w:r w:rsidR="007276E7">
        <w:rPr>
          <w:sz w:val="28"/>
          <w:szCs w:val="28"/>
        </w:rPr>
        <w:t>в</w:t>
      </w:r>
      <w:r w:rsidRPr="00C45566">
        <w:rPr>
          <w:sz w:val="28"/>
          <w:szCs w:val="28"/>
        </w:rPr>
        <w:t>:</w:t>
      </w:r>
    </w:p>
    <w:p w14:paraId="33F3B526" w14:textId="192F4D7B" w:rsidR="00C45566" w:rsidRPr="00C45566" w:rsidRDefault="00992276" w:rsidP="007276E7">
      <w:pPr>
        <w:pStyle w:val="a0"/>
        <w:spacing w:after="0" w:line="240" w:lineRule="auto"/>
        <w:ind w:left="426" w:firstLine="0"/>
        <w:rPr>
          <w:sz w:val="28"/>
          <w:szCs w:val="28"/>
        </w:rPr>
        <w:sectPr w:rsidR="00C45566" w:rsidRPr="00C45566" w:rsidSect="0059085D">
          <w:type w:val="continuous"/>
          <w:pgSz w:w="11906" w:h="16838"/>
          <w:pgMar w:top="567" w:right="567" w:bottom="567" w:left="567" w:header="708" w:footer="708" w:gutter="0"/>
          <w:cols w:num="2" w:space="708"/>
          <w:docGrid w:linePitch="360"/>
        </w:sectPr>
      </w:pPr>
      <w:proofErr w:type="spellStart"/>
      <w:r>
        <w:rPr>
          <w:sz w:val="28"/>
          <w:szCs w:val="28"/>
        </w:rPr>
        <w:t>Мягкий</w:t>
      </w:r>
      <w:proofErr w:type="spellEnd"/>
      <w:r>
        <w:rPr>
          <w:sz w:val="28"/>
          <w:szCs w:val="28"/>
        </w:rPr>
        <w:t xml:space="preserve"> М. Ю.</w:t>
      </w:r>
    </w:p>
    <w:p w14:paraId="27794886" w14:textId="77777777" w:rsidR="00C45566" w:rsidRPr="00C45566" w:rsidRDefault="00C45566" w:rsidP="007276E7">
      <w:pPr>
        <w:pStyle w:val="a0"/>
        <w:spacing w:after="0" w:line="240" w:lineRule="auto"/>
        <w:ind w:left="426"/>
        <w:rPr>
          <w:sz w:val="28"/>
          <w:szCs w:val="28"/>
        </w:rPr>
      </w:pPr>
    </w:p>
    <w:p w14:paraId="72E00EB9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8A1CB71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20667D3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1AC9BEDB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48AB89AF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77CDEC44" w14:textId="77777777" w:rsidR="00C45566" w:rsidRPr="00C45566" w:rsidRDefault="00C45566" w:rsidP="00C45566">
      <w:pPr>
        <w:pStyle w:val="a0"/>
        <w:spacing w:after="0" w:line="240" w:lineRule="auto"/>
        <w:rPr>
          <w:sz w:val="28"/>
          <w:szCs w:val="28"/>
        </w:rPr>
      </w:pPr>
    </w:p>
    <w:p w14:paraId="7B4FF801" w14:textId="475660E9" w:rsidR="004522A4" w:rsidRPr="00113752" w:rsidRDefault="00C45566" w:rsidP="007276E7">
      <w:pPr>
        <w:pStyle w:val="a0"/>
        <w:spacing w:after="0" w:line="240" w:lineRule="auto"/>
        <w:ind w:firstLine="0"/>
        <w:jc w:val="center"/>
        <w:rPr>
          <w:sz w:val="28"/>
          <w:szCs w:val="28"/>
          <w:lang w:val="ru-RU"/>
        </w:rPr>
      </w:pPr>
      <w:r w:rsidRPr="00C45566">
        <w:rPr>
          <w:sz w:val="28"/>
          <w:szCs w:val="28"/>
        </w:rPr>
        <w:t>Київ-202</w:t>
      </w:r>
      <w:r w:rsidR="00113752" w:rsidRPr="00113752">
        <w:rPr>
          <w:sz w:val="28"/>
          <w:szCs w:val="28"/>
          <w:lang w:val="ru-RU"/>
        </w:rPr>
        <w:t>4</w:t>
      </w:r>
    </w:p>
    <w:p w14:paraId="4FFAE4E9" w14:textId="36F2323B" w:rsidR="004522A4" w:rsidRDefault="00992276" w:rsidP="00992276">
      <w:pPr>
        <w:pStyle w:val="2"/>
        <w:numPr>
          <w:ilvl w:val="0"/>
          <w:numId w:val="0"/>
        </w:numPr>
        <w:ind w:left="720"/>
        <w:jc w:val="center"/>
      </w:pPr>
      <w:r>
        <w:lastRenderedPageBreak/>
        <w:t>Хід роботи</w:t>
      </w:r>
    </w:p>
    <w:p w14:paraId="39055A15" w14:textId="77777777" w:rsidR="00992276" w:rsidRPr="00992276" w:rsidRDefault="00992276" w:rsidP="00992276">
      <w:pPr>
        <w:rPr>
          <w:lang w:eastAsia="zh-CN" w:bidi="hi-IN"/>
        </w:rPr>
      </w:pPr>
    </w:p>
    <w:p w14:paraId="6B493E7D" w14:textId="0FF52887" w:rsidR="00992276" w:rsidRPr="00992276" w:rsidRDefault="00992276" w:rsidP="00992276">
      <w:pPr>
        <w:pStyle w:val="a0"/>
        <w:spacing w:after="0" w:line="240" w:lineRule="auto"/>
        <w:ind w:left="426" w:firstLine="0"/>
        <w:rPr>
          <w:i/>
          <w:iCs/>
          <w:sz w:val="28"/>
          <w:szCs w:val="28"/>
        </w:rPr>
      </w:pPr>
      <w:r w:rsidRPr="00992276">
        <w:rPr>
          <w:i/>
          <w:iCs/>
          <w:sz w:val="28"/>
          <w:szCs w:val="28"/>
        </w:rPr>
        <w:t>1.Ініціалізація гіт репозиторію</w:t>
      </w:r>
    </w:p>
    <w:p w14:paraId="0F9F5130" w14:textId="01A3445A" w:rsidR="00992276" w:rsidRDefault="00992276" w:rsidP="00992276">
      <w:pPr>
        <w:pStyle w:val="a0"/>
        <w:spacing w:after="0" w:line="240" w:lineRule="auto"/>
        <w:ind w:left="426" w:firstLine="0"/>
        <w:rPr>
          <w:sz w:val="28"/>
          <w:szCs w:val="28"/>
          <w:lang w:val="en-US"/>
        </w:rPr>
      </w:pPr>
      <w:r w:rsidRPr="00992276">
        <w:rPr>
          <w:sz w:val="28"/>
          <w:szCs w:val="28"/>
          <w:lang w:val="en-US"/>
        </w:rPr>
        <w:drawing>
          <wp:inline distT="0" distB="0" distL="0" distR="0" wp14:anchorId="6F81F0C2" wp14:editId="66FE27EE">
            <wp:extent cx="5858693" cy="1181265"/>
            <wp:effectExtent l="0" t="0" r="8890" b="0"/>
            <wp:docPr id="1522512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12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5E9C" w14:textId="77777777" w:rsidR="00992276" w:rsidRDefault="00992276" w:rsidP="00992276">
      <w:pPr>
        <w:pStyle w:val="a0"/>
        <w:spacing w:after="0" w:line="240" w:lineRule="auto"/>
        <w:ind w:left="426" w:firstLine="0"/>
        <w:rPr>
          <w:sz w:val="28"/>
          <w:szCs w:val="28"/>
          <w:lang w:val="en-US"/>
        </w:rPr>
      </w:pPr>
    </w:p>
    <w:p w14:paraId="3D18A93F" w14:textId="4D9FD275" w:rsidR="00992276" w:rsidRPr="00992276" w:rsidRDefault="00992276" w:rsidP="00992276">
      <w:pPr>
        <w:pStyle w:val="a0"/>
        <w:spacing w:after="0" w:line="240" w:lineRule="auto"/>
        <w:ind w:left="426" w:firstLine="0"/>
        <w:rPr>
          <w:i/>
          <w:iCs/>
          <w:sz w:val="28"/>
          <w:szCs w:val="28"/>
        </w:rPr>
      </w:pPr>
      <w:r w:rsidRPr="00992276">
        <w:rPr>
          <w:i/>
          <w:iCs/>
          <w:sz w:val="28"/>
          <w:szCs w:val="28"/>
        </w:rPr>
        <w:t>2. Внесення і додавання змін</w:t>
      </w:r>
    </w:p>
    <w:p w14:paraId="415FEEC7" w14:textId="77777777" w:rsidR="00992276" w:rsidRPr="00992276" w:rsidRDefault="00992276" w:rsidP="00992276">
      <w:pPr>
        <w:pStyle w:val="a0"/>
        <w:spacing w:after="0" w:line="240" w:lineRule="auto"/>
        <w:ind w:left="426" w:firstLine="0"/>
        <w:rPr>
          <w:sz w:val="28"/>
          <w:szCs w:val="28"/>
          <w:lang w:val="en-US"/>
        </w:rPr>
      </w:pPr>
    </w:p>
    <w:p w14:paraId="1718936D" w14:textId="5215E3AA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92276">
        <w:rPr>
          <w:sz w:val="28"/>
          <w:szCs w:val="28"/>
          <w:lang w:val="en-US"/>
        </w:rPr>
        <w:drawing>
          <wp:inline distT="0" distB="0" distL="0" distR="0" wp14:anchorId="2CCBE041" wp14:editId="2466DBE1">
            <wp:extent cx="3238952" cy="1314633"/>
            <wp:effectExtent l="0" t="0" r="0" b="0"/>
            <wp:docPr id="145219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97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6B8D" w14:textId="77777777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4780FBCC" w14:textId="13B4F7E9" w:rsidR="00992276" w:rsidRPr="00992276" w:rsidRDefault="00992276" w:rsidP="00992276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Крапка означає, що ми додаємо до </w:t>
      </w:r>
      <w:proofErr w:type="spellStart"/>
      <w:r>
        <w:rPr>
          <w:sz w:val="28"/>
          <w:szCs w:val="28"/>
        </w:rPr>
        <w:t>стейджу</w:t>
      </w:r>
      <w:proofErr w:type="spellEnd"/>
      <w:r>
        <w:rPr>
          <w:sz w:val="28"/>
          <w:szCs w:val="28"/>
        </w:rPr>
        <w:t xml:space="preserve"> всі зміни</w:t>
      </w:r>
    </w:p>
    <w:p w14:paraId="4DB14330" w14:textId="77777777" w:rsidR="00992276" w:rsidRPr="00992276" w:rsidRDefault="00992276" w:rsidP="00992276">
      <w:pPr>
        <w:pStyle w:val="a0"/>
        <w:spacing w:after="0" w:line="240" w:lineRule="auto"/>
        <w:rPr>
          <w:sz w:val="28"/>
          <w:szCs w:val="28"/>
          <w:lang w:val="ru-RU"/>
        </w:rPr>
      </w:pPr>
    </w:p>
    <w:p w14:paraId="473E689C" w14:textId="3C668438" w:rsidR="00992276" w:rsidRPr="00992276" w:rsidRDefault="00992276" w:rsidP="00992276">
      <w:pPr>
        <w:pStyle w:val="a0"/>
        <w:spacing w:after="0" w:line="240" w:lineRule="auto"/>
        <w:ind w:left="426" w:firstLine="0"/>
        <w:rPr>
          <w:i/>
          <w:iCs/>
          <w:sz w:val="28"/>
          <w:szCs w:val="28"/>
        </w:rPr>
      </w:pPr>
      <w:r w:rsidRPr="00992276">
        <w:rPr>
          <w:i/>
          <w:iCs/>
          <w:sz w:val="28"/>
          <w:szCs w:val="28"/>
        </w:rPr>
        <w:t xml:space="preserve">3.Створення </w:t>
      </w:r>
      <w:proofErr w:type="spellStart"/>
      <w:r w:rsidRPr="00992276">
        <w:rPr>
          <w:i/>
          <w:iCs/>
          <w:sz w:val="28"/>
          <w:szCs w:val="28"/>
        </w:rPr>
        <w:t>комміту</w:t>
      </w:r>
      <w:proofErr w:type="spellEnd"/>
    </w:p>
    <w:p w14:paraId="30A48328" w14:textId="77777777" w:rsidR="00992276" w:rsidRP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60732530" w14:textId="399E6F2D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92276">
        <w:rPr>
          <w:sz w:val="28"/>
          <w:szCs w:val="28"/>
          <w:lang w:val="en-US"/>
        </w:rPr>
        <w:drawing>
          <wp:inline distT="0" distB="0" distL="0" distR="0" wp14:anchorId="0E1BD89C" wp14:editId="5D51822E">
            <wp:extent cx="4715533" cy="1190791"/>
            <wp:effectExtent l="0" t="0" r="8890" b="9525"/>
            <wp:docPr id="174719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8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0E8C" w14:textId="77777777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7D324131" w14:textId="604B925B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 xml:space="preserve"> Створення нової гілки</w:t>
      </w:r>
    </w:p>
    <w:p w14:paraId="16C8AB4A" w14:textId="77777777" w:rsidR="00992276" w:rsidRP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5CA27ABD" w14:textId="6AD80FA4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92276">
        <w:rPr>
          <w:sz w:val="28"/>
          <w:szCs w:val="28"/>
          <w:lang w:val="en-US"/>
        </w:rPr>
        <w:drawing>
          <wp:inline distT="0" distB="0" distL="0" distR="0" wp14:anchorId="7DDCFC70" wp14:editId="21CD4A41">
            <wp:extent cx="3610479" cy="1495634"/>
            <wp:effectExtent l="0" t="0" r="0" b="9525"/>
            <wp:docPr id="131165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7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32A5" w14:textId="77777777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1B313F7D" w14:textId="2976FC2C" w:rsidR="00992276" w:rsidRDefault="00992276" w:rsidP="00992276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Можна використати тотожні команди </w:t>
      </w:r>
    </w:p>
    <w:p w14:paraId="3B164062" w14:textId="77777777" w:rsidR="00992276" w:rsidRDefault="00992276" w:rsidP="00992276">
      <w:pPr>
        <w:pStyle w:val="a0"/>
        <w:spacing w:after="0" w:line="240" w:lineRule="auto"/>
        <w:rPr>
          <w:sz w:val="28"/>
          <w:szCs w:val="28"/>
        </w:rPr>
      </w:pPr>
    </w:p>
    <w:p w14:paraId="18E56B7D" w14:textId="6198EC28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switch -c name-of-branch</w:t>
      </w:r>
    </w:p>
    <w:p w14:paraId="5D727715" w14:textId="118ABDB5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-b name-of-branch</w:t>
      </w:r>
    </w:p>
    <w:p w14:paraId="15EB8D54" w14:textId="761494AE" w:rsidR="00992276" w:rsidRPr="00992276" w:rsidRDefault="00992276" w:rsidP="00992276">
      <w:pPr>
        <w:pStyle w:val="a0"/>
        <w:spacing w:after="0" w:line="240" w:lineRule="auto"/>
        <w:rPr>
          <w:sz w:val="28"/>
          <w:szCs w:val="28"/>
        </w:rPr>
      </w:pPr>
    </w:p>
    <w:p w14:paraId="03462754" w14:textId="17D23298" w:rsidR="00992276" w:rsidRDefault="00992276" w:rsidP="00992276">
      <w:pPr>
        <w:pStyle w:val="a0"/>
        <w:spacing w:after="0" w:line="240" w:lineRule="auto"/>
        <w:rPr>
          <w:sz w:val="28"/>
          <w:szCs w:val="28"/>
        </w:rPr>
      </w:pPr>
      <w:r w:rsidRPr="0086761D">
        <w:rPr>
          <w:sz w:val="28"/>
          <w:szCs w:val="28"/>
        </w:rPr>
        <w:t xml:space="preserve">5. Змінюємо поточну гілку </w:t>
      </w:r>
      <w:r w:rsidR="0086761D" w:rsidRPr="0086761D">
        <w:rPr>
          <w:sz w:val="28"/>
          <w:szCs w:val="28"/>
        </w:rPr>
        <w:t xml:space="preserve">і </w:t>
      </w:r>
      <w:proofErr w:type="spellStart"/>
      <w:r w:rsidR="0086761D" w:rsidRPr="0086761D">
        <w:rPr>
          <w:sz w:val="28"/>
          <w:szCs w:val="28"/>
        </w:rPr>
        <w:t>коммітимо</w:t>
      </w:r>
      <w:proofErr w:type="spellEnd"/>
      <w:r w:rsidR="0086761D" w:rsidRPr="0086761D">
        <w:rPr>
          <w:sz w:val="28"/>
          <w:szCs w:val="28"/>
        </w:rPr>
        <w:t xml:space="preserve"> зм</w:t>
      </w:r>
      <w:r w:rsidR="0086761D">
        <w:rPr>
          <w:sz w:val="28"/>
          <w:szCs w:val="28"/>
        </w:rPr>
        <w:t>іни</w:t>
      </w:r>
    </w:p>
    <w:p w14:paraId="50340F44" w14:textId="77777777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</w:rPr>
      </w:pPr>
    </w:p>
    <w:p w14:paraId="369FCD8B" w14:textId="64BAC534" w:rsidR="00992276" w:rsidRDefault="00992276" w:rsidP="00992276">
      <w:pPr>
        <w:pStyle w:val="a0"/>
        <w:spacing w:after="0" w:line="240" w:lineRule="auto"/>
        <w:rPr>
          <w:sz w:val="28"/>
          <w:szCs w:val="28"/>
        </w:rPr>
      </w:pPr>
      <w:r w:rsidRPr="00992276">
        <w:rPr>
          <w:sz w:val="28"/>
          <w:szCs w:val="28"/>
          <w:lang w:val="en-US"/>
        </w:rPr>
        <w:lastRenderedPageBreak/>
        <w:drawing>
          <wp:inline distT="0" distB="0" distL="0" distR="0" wp14:anchorId="6C2C42B1" wp14:editId="7907623B">
            <wp:extent cx="3486637" cy="495369"/>
            <wp:effectExtent l="0" t="0" r="0" b="0"/>
            <wp:docPr id="665446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46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3DFC" w14:textId="77777777" w:rsidR="0086761D" w:rsidRDefault="0086761D" w:rsidP="0086761D">
      <w:pPr>
        <w:pStyle w:val="a0"/>
        <w:spacing w:after="0" w:line="240" w:lineRule="auto"/>
        <w:rPr>
          <w:sz w:val="28"/>
          <w:szCs w:val="28"/>
        </w:rPr>
      </w:pPr>
      <w:r w:rsidRPr="0086761D">
        <w:rPr>
          <w:sz w:val="28"/>
          <w:szCs w:val="28"/>
          <w:lang w:val="en-US"/>
        </w:rPr>
        <w:drawing>
          <wp:inline distT="0" distB="0" distL="0" distR="0" wp14:anchorId="49C1BDB2" wp14:editId="289724A4">
            <wp:extent cx="2734057" cy="1190791"/>
            <wp:effectExtent l="0" t="0" r="9525" b="9525"/>
            <wp:docPr id="78280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3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0F68" w14:textId="0F5CF31C" w:rsidR="0086761D" w:rsidRPr="0086761D" w:rsidRDefault="0086761D" w:rsidP="0086761D">
      <w:pPr>
        <w:pStyle w:val="a0"/>
        <w:spacing w:after="0" w:line="240" w:lineRule="auto"/>
        <w:rPr>
          <w:sz w:val="28"/>
          <w:szCs w:val="28"/>
        </w:rPr>
      </w:pPr>
      <w:r w:rsidRPr="0086761D">
        <w:rPr>
          <w:sz w:val="28"/>
          <w:szCs w:val="28"/>
          <w:lang w:val="en-US"/>
        </w:rPr>
        <w:drawing>
          <wp:inline distT="0" distB="0" distL="0" distR="0" wp14:anchorId="7BE7230E" wp14:editId="6D38BE87">
            <wp:extent cx="6125430" cy="3705742"/>
            <wp:effectExtent l="0" t="0" r="8890" b="9525"/>
            <wp:docPr id="180513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76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40F0" w14:textId="77777777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</w:rPr>
      </w:pPr>
    </w:p>
    <w:p w14:paraId="1981A7A9" w14:textId="77777777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28413D24" w14:textId="458872D7" w:rsidR="00992276" w:rsidRDefault="0099227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992276">
        <w:rPr>
          <w:sz w:val="28"/>
          <w:szCs w:val="28"/>
          <w:lang w:val="en-US"/>
        </w:rPr>
        <w:t xml:space="preserve">. </w:t>
      </w:r>
      <w:r w:rsidR="0086761D">
        <w:rPr>
          <w:sz w:val="28"/>
          <w:szCs w:val="28"/>
        </w:rPr>
        <w:t xml:space="preserve">Виконуємо </w:t>
      </w:r>
      <w:r w:rsidR="0086761D">
        <w:rPr>
          <w:sz w:val="28"/>
          <w:szCs w:val="28"/>
          <w:lang w:val="en-US"/>
        </w:rPr>
        <w:t>fast-forward merge</w:t>
      </w:r>
    </w:p>
    <w:p w14:paraId="6C0326B5" w14:textId="77777777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49E3FD91" w14:textId="1CB838AB" w:rsidR="00992276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drawing>
          <wp:inline distT="0" distB="0" distL="0" distR="0" wp14:anchorId="6262AA3F" wp14:editId="7E2A2094">
            <wp:extent cx="3334215" cy="1686160"/>
            <wp:effectExtent l="0" t="0" r="0" b="9525"/>
            <wp:docPr id="5191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B230" w14:textId="77777777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2D0D02D0" w14:textId="5ED5991A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>
        <w:rPr>
          <w:sz w:val="28"/>
          <w:szCs w:val="28"/>
        </w:rPr>
        <w:t xml:space="preserve">Перевіряємо історію </w:t>
      </w:r>
      <w:proofErr w:type="spellStart"/>
      <w:r>
        <w:rPr>
          <w:sz w:val="28"/>
          <w:szCs w:val="28"/>
        </w:rPr>
        <w:t>коммітів</w:t>
      </w:r>
      <w:proofErr w:type="spellEnd"/>
    </w:p>
    <w:p w14:paraId="22F0C350" w14:textId="2A5EB093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drawing>
          <wp:inline distT="0" distB="0" distL="0" distR="0" wp14:anchorId="0DA8AEED" wp14:editId="1B4B846E">
            <wp:extent cx="5163271" cy="752580"/>
            <wp:effectExtent l="0" t="0" r="0" b="9525"/>
            <wp:docPr id="972811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1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6FA" w14:textId="77777777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6D98F3BD" w14:textId="38755308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t xml:space="preserve">8. </w:t>
      </w:r>
      <w:r>
        <w:rPr>
          <w:sz w:val="28"/>
          <w:szCs w:val="28"/>
        </w:rPr>
        <w:t xml:space="preserve">Створюємо ще одну гілку </w:t>
      </w:r>
      <w:r>
        <w:rPr>
          <w:sz w:val="28"/>
          <w:szCs w:val="28"/>
          <w:lang w:val="en-US"/>
        </w:rPr>
        <w:t>books</w:t>
      </w:r>
      <w:r w:rsidRPr="0086761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text </w:t>
      </w:r>
      <w:r>
        <w:rPr>
          <w:sz w:val="28"/>
          <w:szCs w:val="28"/>
        </w:rPr>
        <w:t xml:space="preserve">і після цього </w:t>
      </w:r>
      <w:proofErr w:type="spellStart"/>
      <w:r>
        <w:rPr>
          <w:sz w:val="28"/>
          <w:szCs w:val="28"/>
        </w:rPr>
        <w:t>внесемо</w:t>
      </w:r>
      <w:proofErr w:type="spellEnd"/>
      <w:r>
        <w:rPr>
          <w:sz w:val="28"/>
          <w:szCs w:val="28"/>
        </w:rPr>
        <w:t xml:space="preserve"> певні зміни в </w:t>
      </w:r>
      <w:r>
        <w:rPr>
          <w:sz w:val="28"/>
          <w:szCs w:val="28"/>
          <w:lang w:val="en-US"/>
        </w:rPr>
        <w:t>master</w:t>
      </w:r>
    </w:p>
    <w:p w14:paraId="6348DBFF" w14:textId="3E065548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lastRenderedPageBreak/>
        <w:drawing>
          <wp:inline distT="0" distB="0" distL="0" distR="0" wp14:anchorId="1402823A" wp14:editId="3F4AA118">
            <wp:extent cx="3524742" cy="419158"/>
            <wp:effectExtent l="0" t="0" r="0" b="0"/>
            <wp:docPr id="42620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00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D9A" w14:textId="25899918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drawing>
          <wp:inline distT="0" distB="0" distL="0" distR="0" wp14:anchorId="2AC30097" wp14:editId="15FA76A7">
            <wp:extent cx="4077269" cy="1724266"/>
            <wp:effectExtent l="0" t="0" r="0" b="9525"/>
            <wp:docPr id="58163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2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7A33" w14:textId="5AAE9C13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drawing>
          <wp:inline distT="0" distB="0" distL="0" distR="0" wp14:anchorId="77A67B23" wp14:editId="48CEDFAE">
            <wp:extent cx="5229955" cy="762106"/>
            <wp:effectExtent l="0" t="0" r="8890" b="0"/>
            <wp:docPr id="449243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43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2209" w14:textId="77777777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25CA90A6" w14:textId="4CADF0BE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ru-RU"/>
        </w:rPr>
        <w:t xml:space="preserve">9. </w:t>
      </w:r>
      <w:r>
        <w:rPr>
          <w:sz w:val="28"/>
          <w:szCs w:val="28"/>
        </w:rPr>
        <w:t xml:space="preserve">Вносимо зміни в </w:t>
      </w:r>
      <w:r>
        <w:rPr>
          <w:sz w:val="28"/>
          <w:szCs w:val="28"/>
          <w:lang w:val="en-US"/>
        </w:rPr>
        <w:t>books</w:t>
      </w:r>
      <w:r w:rsidRPr="0086761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text</w:t>
      </w:r>
      <w:r w:rsidRPr="0086761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мерджимо</w:t>
      </w:r>
      <w:proofErr w:type="spellEnd"/>
    </w:p>
    <w:p w14:paraId="4607F689" w14:textId="77777777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  <w:lang w:val="ru-RU"/>
        </w:rPr>
      </w:pPr>
    </w:p>
    <w:p w14:paraId="5B8029EF" w14:textId="2288548E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</w:rPr>
      </w:pPr>
      <w:r w:rsidRPr="0086761D">
        <w:rPr>
          <w:sz w:val="28"/>
          <w:szCs w:val="28"/>
        </w:rPr>
        <w:drawing>
          <wp:inline distT="0" distB="0" distL="0" distR="0" wp14:anchorId="6320A31A" wp14:editId="761DFC47">
            <wp:extent cx="2848373" cy="1286054"/>
            <wp:effectExtent l="0" t="0" r="9525" b="0"/>
            <wp:docPr id="560070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700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78EA" w14:textId="1BEFAF58" w:rsidR="00992276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ru-RU"/>
        </w:rPr>
        <w:drawing>
          <wp:inline distT="0" distB="0" distL="0" distR="0" wp14:anchorId="55267CE3" wp14:editId="4091F9F7">
            <wp:extent cx="5706271" cy="2800741"/>
            <wp:effectExtent l="0" t="0" r="0" b="0"/>
            <wp:docPr id="88254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63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A24" w14:textId="1E725825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drawing>
          <wp:inline distT="0" distB="0" distL="0" distR="0" wp14:anchorId="23AC4215" wp14:editId="40830B89">
            <wp:extent cx="6840220" cy="1868805"/>
            <wp:effectExtent l="0" t="0" r="0" b="0"/>
            <wp:docPr id="1138551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1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210" w14:textId="68AE5587" w:rsidR="0086761D" w:rsidRP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86761D">
        <w:rPr>
          <w:sz w:val="28"/>
          <w:szCs w:val="28"/>
          <w:lang w:val="en-US"/>
        </w:rPr>
        <w:lastRenderedPageBreak/>
        <w:drawing>
          <wp:inline distT="0" distB="0" distL="0" distR="0" wp14:anchorId="03140AF1" wp14:editId="32F46C6F">
            <wp:extent cx="4020111" cy="685896"/>
            <wp:effectExtent l="0" t="0" r="0" b="0"/>
            <wp:docPr id="720123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234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082B" w14:textId="3B242AA1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5DB3B8FE" w14:textId="005238D9" w:rsidR="0086761D" w:rsidRDefault="0086761D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>
        <w:rPr>
          <w:sz w:val="28"/>
          <w:szCs w:val="28"/>
        </w:rPr>
        <w:t xml:space="preserve">Видалимо зайвий </w:t>
      </w:r>
      <w:r>
        <w:rPr>
          <w:sz w:val="28"/>
          <w:szCs w:val="28"/>
          <w:lang w:val="en-US"/>
        </w:rPr>
        <w:t>branch</w:t>
      </w:r>
    </w:p>
    <w:p w14:paraId="6A54D40C" w14:textId="7CB58FE5" w:rsidR="0086761D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en-US"/>
        </w:rPr>
        <w:drawing>
          <wp:inline distT="0" distB="0" distL="0" distR="0" wp14:anchorId="5C5E309C" wp14:editId="247BCA95">
            <wp:extent cx="4124901" cy="552527"/>
            <wp:effectExtent l="0" t="0" r="9525" b="0"/>
            <wp:docPr id="71766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61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6233" w14:textId="77777777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736CBCBB" w14:textId="032E9BCF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ru-RU"/>
        </w:rPr>
        <w:t xml:space="preserve">11. </w:t>
      </w:r>
      <w:proofErr w:type="spellStart"/>
      <w:r>
        <w:rPr>
          <w:sz w:val="28"/>
          <w:szCs w:val="28"/>
        </w:rPr>
        <w:t>Подимивось</w:t>
      </w:r>
      <w:proofErr w:type="spellEnd"/>
      <w:r>
        <w:rPr>
          <w:sz w:val="28"/>
          <w:szCs w:val="28"/>
        </w:rPr>
        <w:t xml:space="preserve"> на попередні </w:t>
      </w:r>
      <w:proofErr w:type="spellStart"/>
      <w:r>
        <w:rPr>
          <w:sz w:val="28"/>
          <w:szCs w:val="28"/>
        </w:rPr>
        <w:t>комміти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Detached</w:t>
      </w:r>
      <w:r w:rsidRPr="00956B16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HEAD</w:t>
      </w:r>
    </w:p>
    <w:p w14:paraId="0411AD05" w14:textId="2D299AB5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ru-RU"/>
        </w:rPr>
        <w:drawing>
          <wp:inline distT="0" distB="0" distL="0" distR="0" wp14:anchorId="3020D890" wp14:editId="156BFDF1">
            <wp:extent cx="6840220" cy="4669790"/>
            <wp:effectExtent l="0" t="0" r="0" b="0"/>
            <wp:docPr id="97947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740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918B" w14:textId="77B1925C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en-US"/>
        </w:rPr>
        <w:drawing>
          <wp:inline distT="0" distB="0" distL="0" distR="0" wp14:anchorId="7248D785" wp14:editId="6F80EC25">
            <wp:extent cx="5010849" cy="1209844"/>
            <wp:effectExtent l="0" t="0" r="0" b="9525"/>
            <wp:docPr id="127151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150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B7BF" w14:textId="631EBE3F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en-US"/>
        </w:rPr>
        <w:drawing>
          <wp:inline distT="0" distB="0" distL="0" distR="0" wp14:anchorId="2D756183" wp14:editId="0B2AA447">
            <wp:extent cx="4572638" cy="771633"/>
            <wp:effectExtent l="0" t="0" r="0" b="9525"/>
            <wp:docPr id="149575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87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3173" w14:textId="77777777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1E5AC8D6" w14:textId="448A646D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r>
        <w:rPr>
          <w:sz w:val="28"/>
          <w:szCs w:val="28"/>
        </w:rPr>
        <w:t xml:space="preserve">Використаємо </w:t>
      </w:r>
      <w:r>
        <w:rPr>
          <w:sz w:val="28"/>
          <w:szCs w:val="28"/>
          <w:lang w:val="en-US"/>
        </w:rPr>
        <w:t>cherry-pick</w:t>
      </w:r>
    </w:p>
    <w:p w14:paraId="61B296EB" w14:textId="77777777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1984D412" w14:textId="08E680A4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en-US"/>
        </w:rPr>
        <w:lastRenderedPageBreak/>
        <w:drawing>
          <wp:inline distT="0" distB="0" distL="0" distR="0" wp14:anchorId="0DE1C40F" wp14:editId="292B3AEF">
            <wp:extent cx="4382112" cy="2715004"/>
            <wp:effectExtent l="0" t="0" r="0" b="9525"/>
            <wp:docPr id="21043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95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6D63" w14:textId="77777777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34758E5F" w14:textId="05DB3568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>
        <w:rPr>
          <w:sz w:val="28"/>
          <w:szCs w:val="28"/>
        </w:rPr>
        <w:t xml:space="preserve">Зробимо </w:t>
      </w:r>
      <w:r>
        <w:rPr>
          <w:sz w:val="28"/>
          <w:szCs w:val="28"/>
          <w:lang w:val="en-US"/>
        </w:rPr>
        <w:t>rebase</w:t>
      </w:r>
    </w:p>
    <w:p w14:paraId="2099415A" w14:textId="4349A787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en-US"/>
        </w:rPr>
        <w:drawing>
          <wp:inline distT="0" distB="0" distL="0" distR="0" wp14:anchorId="7BACB2B1" wp14:editId="04C9A70C">
            <wp:extent cx="6840220" cy="3098165"/>
            <wp:effectExtent l="0" t="0" r="0" b="6985"/>
            <wp:docPr id="156094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73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F8DE" w14:textId="234EC949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en-US"/>
        </w:rPr>
        <w:drawing>
          <wp:inline distT="0" distB="0" distL="0" distR="0" wp14:anchorId="208CB835" wp14:editId="5183960E">
            <wp:extent cx="3096057" cy="3162741"/>
            <wp:effectExtent l="0" t="0" r="9525" b="0"/>
            <wp:docPr id="214350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036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9BE" w14:textId="33989635" w:rsidR="00956B16" w:rsidRDefault="00956B16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956B16">
        <w:rPr>
          <w:sz w:val="28"/>
          <w:szCs w:val="28"/>
          <w:lang w:val="ru-RU"/>
        </w:rPr>
        <w:t xml:space="preserve">14. </w:t>
      </w:r>
      <w:r>
        <w:rPr>
          <w:sz w:val="28"/>
          <w:szCs w:val="28"/>
        </w:rPr>
        <w:t xml:space="preserve">Видалимо помилкові </w:t>
      </w:r>
      <w:proofErr w:type="spellStart"/>
      <w:r>
        <w:rPr>
          <w:sz w:val="28"/>
          <w:szCs w:val="28"/>
        </w:rPr>
        <w:t>комміти</w:t>
      </w:r>
      <w:proofErr w:type="spellEnd"/>
      <w:r>
        <w:rPr>
          <w:sz w:val="28"/>
          <w:szCs w:val="28"/>
        </w:rPr>
        <w:t xml:space="preserve"> за допомогою </w:t>
      </w:r>
      <w:r>
        <w:rPr>
          <w:sz w:val="28"/>
          <w:szCs w:val="28"/>
          <w:lang w:val="en-US"/>
        </w:rPr>
        <w:t>reset</w:t>
      </w:r>
    </w:p>
    <w:p w14:paraId="3EA29204" w14:textId="36E927F3" w:rsidR="002C0970" w:rsidRDefault="002C0970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2C0970">
        <w:rPr>
          <w:sz w:val="28"/>
          <w:szCs w:val="28"/>
          <w:lang w:val="ru-RU"/>
        </w:rPr>
        <w:lastRenderedPageBreak/>
        <w:drawing>
          <wp:inline distT="0" distB="0" distL="0" distR="0" wp14:anchorId="29AE7962" wp14:editId="257371DB">
            <wp:extent cx="4001058" cy="476316"/>
            <wp:effectExtent l="0" t="0" r="0" b="0"/>
            <wp:docPr id="1902827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277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C2F7" w14:textId="63D20447" w:rsidR="002C0970" w:rsidRDefault="002C0970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2C0970">
        <w:rPr>
          <w:sz w:val="28"/>
          <w:szCs w:val="28"/>
          <w:lang w:val="en-US"/>
        </w:rPr>
        <w:drawing>
          <wp:inline distT="0" distB="0" distL="0" distR="0" wp14:anchorId="0AFB002C" wp14:editId="5A424C6F">
            <wp:extent cx="4210638" cy="1467055"/>
            <wp:effectExtent l="0" t="0" r="0" b="0"/>
            <wp:docPr id="2011416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164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53D6" w14:textId="77777777" w:rsidR="002C0970" w:rsidRDefault="002C0970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55F808C7" w14:textId="22AB243E" w:rsidR="002C0970" w:rsidRPr="002C0970" w:rsidRDefault="002C0970" w:rsidP="00992276">
      <w:pPr>
        <w:pStyle w:val="a0"/>
        <w:spacing w:after="0" w:line="240" w:lineRule="auto"/>
        <w:rPr>
          <w:sz w:val="28"/>
          <w:szCs w:val="28"/>
        </w:rPr>
      </w:pPr>
      <w:r w:rsidRPr="002C0970">
        <w:rPr>
          <w:sz w:val="28"/>
          <w:szCs w:val="28"/>
          <w:lang w:val="ru-RU"/>
        </w:rPr>
        <w:t xml:space="preserve">15. </w:t>
      </w:r>
      <w:r>
        <w:rPr>
          <w:sz w:val="28"/>
          <w:szCs w:val="28"/>
        </w:rPr>
        <w:t xml:space="preserve">Використаємо </w:t>
      </w:r>
      <w:r>
        <w:rPr>
          <w:sz w:val="28"/>
          <w:szCs w:val="28"/>
          <w:lang w:val="en-US"/>
        </w:rPr>
        <w:t>revert</w:t>
      </w:r>
      <w:r w:rsidRPr="002C09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зміни поганого </w:t>
      </w:r>
      <w:proofErr w:type="spellStart"/>
      <w:r>
        <w:rPr>
          <w:sz w:val="28"/>
          <w:szCs w:val="28"/>
        </w:rPr>
        <w:t>комміту</w:t>
      </w:r>
      <w:proofErr w:type="spellEnd"/>
    </w:p>
    <w:p w14:paraId="7B43C23C" w14:textId="686D2B06" w:rsidR="002C0970" w:rsidRDefault="002C0970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2C0970">
        <w:rPr>
          <w:sz w:val="28"/>
          <w:szCs w:val="28"/>
          <w:lang w:val="en-US"/>
        </w:rPr>
        <w:drawing>
          <wp:inline distT="0" distB="0" distL="0" distR="0" wp14:anchorId="3F1876EC" wp14:editId="28970B3C">
            <wp:extent cx="5153744" cy="3324689"/>
            <wp:effectExtent l="0" t="0" r="8890" b="9525"/>
            <wp:docPr id="143459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937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F61" w14:textId="36C7EBD9" w:rsidR="002C0970" w:rsidRDefault="002C0970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2C0970">
        <w:rPr>
          <w:sz w:val="28"/>
          <w:szCs w:val="28"/>
          <w:lang w:val="en-US"/>
        </w:rPr>
        <w:lastRenderedPageBreak/>
        <w:drawing>
          <wp:inline distT="0" distB="0" distL="0" distR="0" wp14:anchorId="2EAFB249" wp14:editId="255754D1">
            <wp:extent cx="6115904" cy="5639587"/>
            <wp:effectExtent l="0" t="0" r="0" b="0"/>
            <wp:docPr id="57363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323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B123" w14:textId="0F38B925" w:rsidR="002C0970" w:rsidRDefault="002C0970" w:rsidP="00992276">
      <w:pPr>
        <w:pStyle w:val="a0"/>
        <w:spacing w:after="0" w:line="240" w:lineRule="auto"/>
        <w:rPr>
          <w:sz w:val="28"/>
          <w:szCs w:val="28"/>
          <w:lang w:val="en-US"/>
        </w:rPr>
      </w:pPr>
      <w:r w:rsidRPr="002C0970">
        <w:rPr>
          <w:sz w:val="28"/>
          <w:szCs w:val="28"/>
          <w:lang w:val="en-US"/>
        </w:rPr>
        <w:drawing>
          <wp:inline distT="0" distB="0" distL="0" distR="0" wp14:anchorId="0E236B01" wp14:editId="7FCCBF6E">
            <wp:extent cx="3839111" cy="1743318"/>
            <wp:effectExtent l="0" t="0" r="9525" b="9525"/>
            <wp:docPr id="1774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CF36" w14:textId="77777777" w:rsidR="002C0970" w:rsidRDefault="002C0970" w:rsidP="00992276">
      <w:pPr>
        <w:pStyle w:val="a0"/>
        <w:spacing w:after="0" w:line="240" w:lineRule="auto"/>
        <w:rPr>
          <w:sz w:val="28"/>
          <w:szCs w:val="28"/>
          <w:lang w:val="en-US"/>
        </w:rPr>
      </w:pPr>
    </w:p>
    <w:p w14:paraId="270F735A" w14:textId="395509CA" w:rsidR="002C0970" w:rsidRPr="002C0970" w:rsidRDefault="002C0970" w:rsidP="00992276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Висновок: виконуючи дану лабораторну роботу, я розглянув основні команди для роботи з СКВ гіт.</w:t>
      </w:r>
    </w:p>
    <w:sectPr w:rsidR="002C0970" w:rsidRPr="002C0970" w:rsidSect="0059085D">
      <w:footerReference w:type="default" r:id="rId37"/>
      <w:type w:val="continuous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ABABD" w14:textId="77777777" w:rsidR="00FC5E01" w:rsidRDefault="00FC5E01" w:rsidP="00177427">
      <w:pPr>
        <w:spacing w:after="0" w:line="240" w:lineRule="auto"/>
      </w:pPr>
      <w:r>
        <w:separator/>
      </w:r>
    </w:p>
  </w:endnote>
  <w:endnote w:type="continuationSeparator" w:id="0">
    <w:p w14:paraId="7531B444" w14:textId="77777777" w:rsidR="00FC5E01" w:rsidRDefault="00FC5E01" w:rsidP="0017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Italic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2096353820"/>
      <w:docPartObj>
        <w:docPartGallery w:val="Page Numbers (Bottom of Page)"/>
        <w:docPartUnique/>
      </w:docPartObj>
    </w:sdtPr>
    <w:sdtContent>
      <w:p w14:paraId="74F10AE5" w14:textId="77777777" w:rsidR="00C45566" w:rsidRPr="004067FF" w:rsidRDefault="00C45566" w:rsidP="004067FF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1246076780"/>
      <w:docPartObj>
        <w:docPartGallery w:val="Page Numbers (Bottom of Page)"/>
        <w:docPartUnique/>
      </w:docPartObj>
    </w:sdtPr>
    <w:sdtContent>
      <w:p w14:paraId="38B17637" w14:textId="67887BA0" w:rsidR="00C45566" w:rsidRPr="00177427" w:rsidRDefault="00C45566" w:rsidP="00177427">
        <w:pPr>
          <w:pStyle w:val="a4"/>
          <w:jc w:val="center"/>
          <w:rPr>
            <w:sz w:val="24"/>
            <w:szCs w:val="24"/>
          </w:rPr>
        </w:pPr>
        <w:r w:rsidRPr="004067FF">
          <w:rPr>
            <w:sz w:val="24"/>
            <w:szCs w:val="24"/>
          </w:rPr>
          <w:fldChar w:fldCharType="begin"/>
        </w:r>
        <w:r w:rsidRPr="004067FF">
          <w:rPr>
            <w:sz w:val="24"/>
            <w:szCs w:val="24"/>
          </w:rPr>
          <w:instrText>PAGE   \* MERGEFORMAT</w:instrText>
        </w:r>
        <w:r w:rsidRPr="004067FF">
          <w:rPr>
            <w:sz w:val="24"/>
            <w:szCs w:val="24"/>
          </w:rPr>
          <w:fldChar w:fldCharType="separate"/>
        </w:r>
        <w:r w:rsidRPr="004067FF">
          <w:rPr>
            <w:sz w:val="24"/>
            <w:szCs w:val="24"/>
          </w:rPr>
          <w:t>2</w:t>
        </w:r>
        <w:r w:rsidRPr="004067F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1433" w14:textId="77777777" w:rsidR="00FC5E01" w:rsidRDefault="00FC5E01" w:rsidP="00177427">
      <w:pPr>
        <w:spacing w:after="0" w:line="240" w:lineRule="auto"/>
      </w:pPr>
      <w:r>
        <w:separator/>
      </w:r>
    </w:p>
  </w:footnote>
  <w:footnote w:type="continuationSeparator" w:id="0">
    <w:p w14:paraId="7EF4F2D5" w14:textId="77777777" w:rsidR="00FC5E01" w:rsidRDefault="00FC5E01" w:rsidP="0017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A4465"/>
    <w:multiLevelType w:val="hybridMultilevel"/>
    <w:tmpl w:val="4A143564"/>
    <w:lvl w:ilvl="0" w:tplc="CF767188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AA"/>
    <w:rsid w:val="00093DA5"/>
    <w:rsid w:val="00113752"/>
    <w:rsid w:val="00177427"/>
    <w:rsid w:val="00216F11"/>
    <w:rsid w:val="002C0970"/>
    <w:rsid w:val="002C4388"/>
    <w:rsid w:val="004522A4"/>
    <w:rsid w:val="004C7BAA"/>
    <w:rsid w:val="004D05F7"/>
    <w:rsid w:val="004D37CC"/>
    <w:rsid w:val="0059085D"/>
    <w:rsid w:val="00647547"/>
    <w:rsid w:val="006C02B3"/>
    <w:rsid w:val="007276E7"/>
    <w:rsid w:val="0086761D"/>
    <w:rsid w:val="00956B16"/>
    <w:rsid w:val="00992276"/>
    <w:rsid w:val="00C45566"/>
    <w:rsid w:val="00C91237"/>
    <w:rsid w:val="00F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A41E5"/>
  <w15:chartTrackingRefBased/>
  <w15:docId w15:val="{34A02E5D-325C-442B-A62A-C656344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C45566"/>
    <w:pPr>
      <w:spacing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paragraph" w:styleId="2">
    <w:name w:val="heading 2"/>
    <w:basedOn w:val="1"/>
    <w:next w:val="a"/>
    <w:link w:val="20"/>
    <w:uiPriority w:val="9"/>
    <w:unhideWhenUsed/>
    <w:qFormat/>
    <w:rsid w:val="004522A4"/>
    <w:pPr>
      <w:numPr>
        <w:numId w:val="1"/>
      </w:numPr>
      <w:jc w:val="left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C91237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C45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45566"/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C45566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paragraph" w:customStyle="1" w:styleId="Standard">
    <w:name w:val="Standard"/>
    <w:rsid w:val="00C4556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6">
    <w:name w:val="Subtitle"/>
    <w:basedOn w:val="Standard"/>
    <w:next w:val="a"/>
    <w:link w:val="a7"/>
    <w:uiPriority w:val="11"/>
    <w:qFormat/>
    <w:rsid w:val="00C45566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7">
    <w:name w:val="Подзаголовок Знак"/>
    <w:basedOn w:val="a1"/>
    <w:link w:val="a6"/>
    <w:uiPriority w:val="11"/>
    <w:rsid w:val="00C45566"/>
    <w:rPr>
      <w:rFonts w:ascii="Times New Roman" w:eastAsia="SimSun" w:hAnsi="Times New Roman" w:cs="Times New Roman"/>
      <w:kern w:val="3"/>
      <w:sz w:val="28"/>
      <w:szCs w:val="28"/>
      <w:lang w:val="uk-UA" w:eastAsia="zh-CN" w:bidi="hi-IN"/>
    </w:rPr>
  </w:style>
  <w:style w:type="paragraph" w:styleId="a8">
    <w:name w:val="List Paragraph"/>
    <w:basedOn w:val="a"/>
    <w:uiPriority w:val="34"/>
    <w:qFormat/>
    <w:rsid w:val="004522A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522A4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52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22A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177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77427"/>
    <w:rPr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7276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~WRL2220</Template>
  <TotalTime>114</TotalTime>
  <Pages>1</Pages>
  <Words>180</Words>
  <Characters>1134</Characters>
  <Application>Microsoft Office Word</Application>
  <DocSecurity>0</DocSecurity>
  <Lines>141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Андрій Бакалець</cp:lastModifiedBy>
  <cp:revision>5</cp:revision>
  <dcterms:created xsi:type="dcterms:W3CDTF">2022-09-22T12:25:00Z</dcterms:created>
  <dcterms:modified xsi:type="dcterms:W3CDTF">2024-09-19T22:30:00Z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b2af4964f6c56ac86648bda47189c60b14d4ce722ea16922faccfec2d4b2939e</vt:lpwstr>
  </property>
</Properties>
</file>